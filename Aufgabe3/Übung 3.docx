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620DB" w:rsidRDefault="001620DB"/>
    <w:p w:rsidR="001620DB" w:rsidRDefault="00F43C85">
      <w:pPr>
        <w:pStyle w:val="Titel"/>
        <w:contextualSpacing w:val="0"/>
      </w:pPr>
      <w:bookmarkStart w:id="0" w:name="h.mhubt43r6bae" w:colFirst="0" w:colLast="0"/>
      <w:bookmarkEnd w:id="0"/>
      <w:r>
        <w:rPr>
          <w:rFonts w:ascii="Roboto" w:eastAsia="Roboto" w:hAnsi="Roboto" w:cs="Roboto"/>
        </w:rPr>
        <w:t xml:space="preserve">Übung 3: PL/SQL </w:t>
      </w:r>
    </w:p>
    <w:p w:rsidR="001620DB" w:rsidRDefault="00F43C85">
      <w:pPr>
        <w:pStyle w:val="berschrift1"/>
        <w:contextualSpacing w:val="0"/>
      </w:pPr>
      <w:bookmarkStart w:id="1" w:name="h.77k3yxxvslxf" w:colFirst="0" w:colLast="0"/>
      <w:bookmarkEnd w:id="1"/>
      <w:r>
        <w:rPr>
          <w:rFonts w:ascii="Roboto" w:eastAsia="Roboto" w:hAnsi="Roboto" w:cs="Roboto"/>
        </w:rPr>
        <w:t xml:space="preserve">Aufgabe 3.2 </w:t>
      </w:r>
      <w:r>
        <w:rPr>
          <w:rFonts w:ascii="Roboto" w:eastAsia="Roboto" w:hAnsi="Roboto" w:cs="Roboto"/>
        </w:rPr>
        <w:tab/>
        <w:t>Realisierung einer min-</w:t>
      </w:r>
      <w:proofErr w:type="spellStart"/>
      <w:r>
        <w:rPr>
          <w:rFonts w:ascii="Roboto" w:eastAsia="Roboto" w:hAnsi="Roboto" w:cs="Roboto"/>
        </w:rPr>
        <w:t>max</w:t>
      </w:r>
      <w:proofErr w:type="spellEnd"/>
      <w:r>
        <w:rPr>
          <w:rFonts w:ascii="Roboto" w:eastAsia="Roboto" w:hAnsi="Roboto" w:cs="Roboto"/>
        </w:rPr>
        <w:t xml:space="preserve"> Skalierung mit Funktionen / Prozeduren</w:t>
      </w:r>
    </w:p>
    <w:p w:rsidR="001620DB" w:rsidRDefault="001620DB"/>
    <w:p w:rsidR="001620DB" w:rsidRDefault="00F43C85">
      <w:r>
        <w:rPr>
          <w:rFonts w:ascii="Roboto" w:eastAsia="Roboto" w:hAnsi="Roboto" w:cs="Roboto"/>
        </w:rPr>
        <w:t xml:space="preserve">Die Skalierung selbst ist als </w:t>
      </w:r>
      <w:r>
        <w:rPr>
          <w:rFonts w:ascii="Roboto" w:eastAsia="Roboto" w:hAnsi="Roboto" w:cs="Roboto"/>
          <w:b/>
        </w:rPr>
        <w:t>Funktion</w:t>
      </w:r>
      <w:r>
        <w:rPr>
          <w:rFonts w:ascii="Roboto" w:eastAsia="Roboto" w:hAnsi="Roboto" w:cs="Roboto"/>
        </w:rPr>
        <w:t xml:space="preserve"> implementiert. Sie benötigt als Parameter das alte/neue Minimum und Maximum zudem noch einen Wert der den aktuellen Wert darstellt. Sie gibt den skalierten Wert zurück.</w:t>
      </w:r>
    </w:p>
    <w:p w:rsidR="001620DB" w:rsidRDefault="001620DB"/>
    <w:p w:rsidR="001620DB" w:rsidRDefault="00F43C85">
      <w:proofErr w:type="spellStart"/>
      <w:r>
        <w:rPr>
          <w:rFonts w:ascii="Courier New" w:eastAsia="Courier New" w:hAnsi="Courier New" w:cs="Courier New"/>
          <w:sz w:val="18"/>
          <w:szCs w:val="18"/>
        </w:rPr>
        <w:t>create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or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replace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FUNCTION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scaling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</w:p>
    <w:p w:rsidR="001620DB" w:rsidRPr="00F43C85" w:rsidRDefault="00F43C85">
      <w:pPr>
        <w:rPr>
          <w:lang w:val="en-US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Start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v</w:t>
      </w:r>
      <w:proofErr w:type="gramEnd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NUMBER, </w:t>
      </w:r>
      <w:proofErr w:type="spellStart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min_value</w:t>
      </w:r>
      <w:proofErr w:type="spellEnd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NUMBER, </w:t>
      </w:r>
      <w:proofErr w:type="spellStart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max_value</w:t>
      </w:r>
      <w:proofErr w:type="spellEnd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NUMBER, </w:t>
      </w:r>
      <w:proofErr w:type="spellStart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new_min</w:t>
      </w:r>
      <w:proofErr w:type="spellEnd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NUMBER, </w:t>
      </w:r>
      <w:proofErr w:type="spellStart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new_max</w:t>
      </w:r>
      <w:proofErr w:type="spellEnd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NUMBER)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RETURN NUMBER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IS 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BEGIN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RETURN ((v - </w:t>
      </w:r>
      <w:proofErr w:type="spellStart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min_value</w:t>
      </w:r>
      <w:proofErr w:type="spellEnd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) / (</w:t>
      </w:r>
      <w:proofErr w:type="spellStart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max_value</w:t>
      </w:r>
      <w:proofErr w:type="spellEnd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min_value</w:t>
      </w:r>
      <w:proofErr w:type="spellEnd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)) * (</w:t>
      </w:r>
      <w:proofErr w:type="spellStart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new_max</w:t>
      </w:r>
      <w:proofErr w:type="spellEnd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new_min</w:t>
      </w:r>
      <w:proofErr w:type="spellEnd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) + </w:t>
      </w:r>
      <w:proofErr w:type="spellStart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new_min</w:t>
      </w:r>
      <w:proofErr w:type="spellEnd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1620DB" w:rsidRDefault="00F43C85">
      <w:r>
        <w:rPr>
          <w:rFonts w:ascii="Courier New" w:eastAsia="Courier New" w:hAnsi="Courier New" w:cs="Courier New"/>
          <w:sz w:val="18"/>
          <w:szCs w:val="18"/>
        </w:rPr>
        <w:t>END;</w:t>
      </w:r>
    </w:p>
    <w:p w:rsidR="001620DB" w:rsidRDefault="00F43C85">
      <w:r>
        <w:rPr>
          <w:rFonts w:ascii="Courier New" w:eastAsia="Courier New" w:hAnsi="Courier New" w:cs="Courier New"/>
          <w:sz w:val="18"/>
          <w:szCs w:val="18"/>
        </w:rPr>
        <w:t>/</w:t>
      </w:r>
    </w:p>
    <w:p w:rsidR="001620DB" w:rsidRDefault="001620DB"/>
    <w:p w:rsidR="001620DB" w:rsidRDefault="00F43C85">
      <w:r>
        <w:rPr>
          <w:rFonts w:ascii="Roboto" w:eastAsia="Roboto" w:hAnsi="Roboto" w:cs="Roboto"/>
        </w:rPr>
        <w:t xml:space="preserve">Die Funktion wird von einer </w:t>
      </w:r>
      <w:r>
        <w:rPr>
          <w:rFonts w:ascii="Roboto" w:eastAsia="Roboto" w:hAnsi="Roboto" w:cs="Roboto"/>
          <w:b/>
        </w:rPr>
        <w:t>Prozedur</w:t>
      </w:r>
      <w:r>
        <w:rPr>
          <w:rFonts w:ascii="Roboto" w:eastAsia="Roboto" w:hAnsi="Roboto" w:cs="Roboto"/>
        </w:rPr>
        <w:t xml:space="preserve"> aufgerufen. Sie ermittelt den minimalen und maximalen Wert der bisheri</w:t>
      </w:r>
      <w:r>
        <w:rPr>
          <w:rFonts w:ascii="Roboto" w:eastAsia="Roboto" w:hAnsi="Roboto" w:cs="Roboto"/>
        </w:rPr>
        <w:t xml:space="preserve">gen Attributwerte. </w:t>
      </w:r>
    </w:p>
    <w:p w:rsidR="001620DB" w:rsidRDefault="001620DB"/>
    <w:p w:rsidR="001620DB" w:rsidRPr="00F43C85" w:rsidRDefault="00F43C85">
      <w:pPr>
        <w:rPr>
          <w:lang w:val="en-US"/>
        </w:rPr>
      </w:pPr>
      <w:r>
        <w:rPr>
          <w:rFonts w:ascii="Roboto" w:eastAsia="Roboto" w:hAnsi="Roboto" w:cs="Roboto"/>
          <w:sz w:val="18"/>
          <w:szCs w:val="18"/>
        </w:rPr>
        <w:t xml:space="preserve"> </w:t>
      </w:r>
      <w:proofErr w:type="gramStart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create</w:t>
      </w:r>
      <w:proofErr w:type="gramEnd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or replace PROCEDURE </w:t>
      </w:r>
      <w:proofErr w:type="spellStart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calculateScaling</w:t>
      </w:r>
      <w:proofErr w:type="spellEnd"/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 (</w:t>
      </w:r>
      <w:proofErr w:type="spellStart"/>
      <w:proofErr w:type="gramStart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min_new</w:t>
      </w:r>
      <w:proofErr w:type="spellEnd"/>
      <w:proofErr w:type="gramEnd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NUMBER, </w:t>
      </w:r>
      <w:proofErr w:type="spellStart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max_new</w:t>
      </w:r>
      <w:proofErr w:type="spellEnd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NUMBER)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 IS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proofErr w:type="spellStart"/>
      <w:proofErr w:type="gramStart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min_old</w:t>
      </w:r>
      <w:proofErr w:type="spellEnd"/>
      <w:proofErr w:type="gramEnd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NUMBER;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 BEGIN 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SELECT </w:t>
      </w:r>
      <w:proofErr w:type="gramStart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Min(</w:t>
      </w:r>
      <w:proofErr w:type="spellStart"/>
      <w:proofErr w:type="gramEnd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Zahlen</w:t>
      </w:r>
      <w:proofErr w:type="spellEnd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) INTO </w:t>
      </w:r>
      <w:proofErr w:type="spellStart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min_old</w:t>
      </w:r>
      <w:proofErr w:type="spellEnd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FROM Numbers;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 xml:space="preserve">UPDATE Numbers SET </w:t>
      </w:r>
      <w:proofErr w:type="gramStart"/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>ZAHLEN  =</w:t>
      </w:r>
      <w:proofErr w:type="gramEnd"/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 xml:space="preserve"> SCALING (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 xml:space="preserve">    </w:t>
      </w:r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ab/>
      </w:r>
      <w:proofErr w:type="spellStart"/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>Zahlen</w:t>
      </w:r>
      <w:proofErr w:type="spellEnd"/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>min_old</w:t>
      </w:r>
      <w:proofErr w:type="spellEnd"/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 xml:space="preserve">, (SELECT </w:t>
      </w:r>
      <w:proofErr w:type="gramStart"/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>MAX(</w:t>
      </w:r>
      <w:proofErr w:type="spellStart"/>
      <w:proofErr w:type="gramEnd"/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>Zahlen</w:t>
      </w:r>
      <w:proofErr w:type="spellEnd"/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 xml:space="preserve">) FROM Numbers), </w:t>
      </w:r>
      <w:proofErr w:type="spellStart"/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>min_new</w:t>
      </w:r>
      <w:proofErr w:type="spellEnd"/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>max_new</w:t>
      </w:r>
      <w:proofErr w:type="spellEnd"/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 xml:space="preserve">) </w:t>
      </w:r>
    </w:p>
    <w:p w:rsidR="001620DB" w:rsidRDefault="00F43C85"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r>
        <w:rPr>
          <w:rFonts w:ascii="Courier New" w:eastAsia="Courier New" w:hAnsi="Courier New" w:cs="Courier New"/>
          <w:sz w:val="18"/>
          <w:szCs w:val="18"/>
        </w:rPr>
        <w:t>);</w:t>
      </w:r>
    </w:p>
    <w:p w:rsidR="001620DB" w:rsidRDefault="00F43C85">
      <w:r>
        <w:rPr>
          <w:rFonts w:ascii="Courier New" w:eastAsia="Courier New" w:hAnsi="Courier New" w:cs="Courier New"/>
          <w:sz w:val="18"/>
          <w:szCs w:val="18"/>
        </w:rPr>
        <w:t xml:space="preserve">  END;</w:t>
      </w:r>
    </w:p>
    <w:p w:rsidR="001620DB" w:rsidRDefault="001620DB"/>
    <w:p w:rsidR="001620DB" w:rsidRDefault="001620DB"/>
    <w:p w:rsidR="001620DB" w:rsidRDefault="001620DB"/>
    <w:p w:rsidR="001620DB" w:rsidRDefault="00F43C85">
      <w:r>
        <w:br w:type="page"/>
      </w:r>
    </w:p>
    <w:p w:rsidR="001620DB" w:rsidRDefault="001620DB"/>
    <w:p w:rsidR="001620DB" w:rsidRDefault="00F43C85">
      <w:r>
        <w:rPr>
          <w:rFonts w:ascii="Roboto" w:eastAsia="Roboto" w:hAnsi="Roboto" w:cs="Roboto"/>
        </w:rPr>
        <w:t>Diese</w:t>
      </w:r>
      <w:bookmarkStart w:id="2" w:name="_GoBack"/>
      <w:bookmarkEnd w:id="2"/>
      <w:r>
        <w:rPr>
          <w:rFonts w:ascii="Roboto" w:eastAsia="Roboto" w:hAnsi="Roboto" w:cs="Roboto"/>
        </w:rPr>
        <w:t xml:space="preserve"> Implementierung der Prozedur ersetzt</w:t>
      </w:r>
      <w:r>
        <w:rPr>
          <w:rFonts w:ascii="Roboto" w:eastAsia="Roboto" w:hAnsi="Roboto" w:cs="Roboto"/>
        </w:rPr>
        <w:t xml:space="preserve"> alle Werte durch die skalierten Werte. Man könnte sich die skalierten Werte auch in einer eigenen Tabelle abspeichern.</w:t>
      </w:r>
    </w:p>
    <w:p w:rsidR="001620DB" w:rsidRDefault="001620DB"/>
    <w:p w:rsidR="001620DB" w:rsidRPr="00F43C85" w:rsidRDefault="00F43C85">
      <w:pPr>
        <w:rPr>
          <w:lang w:val="en-US"/>
        </w:rPr>
      </w:pPr>
      <w:proofErr w:type="gramStart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create</w:t>
      </w:r>
      <w:proofErr w:type="gramEnd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or replace PROCEDURE </w:t>
      </w:r>
      <w:proofErr w:type="spellStart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calculateScaling</w:t>
      </w:r>
      <w:proofErr w:type="spellEnd"/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 (</w:t>
      </w:r>
      <w:proofErr w:type="spellStart"/>
      <w:proofErr w:type="gramStart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min_new</w:t>
      </w:r>
      <w:proofErr w:type="spellEnd"/>
      <w:proofErr w:type="gramEnd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NUMBER, </w:t>
      </w:r>
      <w:proofErr w:type="spellStart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max_new</w:t>
      </w:r>
      <w:proofErr w:type="spellEnd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NUMBER)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 IS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proofErr w:type="spellStart"/>
      <w:proofErr w:type="gramStart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min_old</w:t>
      </w:r>
      <w:proofErr w:type="spellEnd"/>
      <w:proofErr w:type="gramEnd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NUMBER;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 BEGIN 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SELECT </w:t>
      </w:r>
      <w:proofErr w:type="gramStart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Min(</w:t>
      </w:r>
      <w:proofErr w:type="spellStart"/>
      <w:proofErr w:type="gramEnd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Zahlen</w:t>
      </w:r>
      <w:proofErr w:type="spellEnd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) INTO </w:t>
      </w:r>
      <w:proofErr w:type="spellStart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>min_old</w:t>
      </w:r>
      <w:proofErr w:type="spellEnd"/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FROM Numbers;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sz w:val="18"/>
          <w:szCs w:val="18"/>
          <w:lang w:val="en-US"/>
        </w:rPr>
        <w:t xml:space="preserve">   </w:t>
      </w:r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 xml:space="preserve"> INSERT INTO SCALINGTABLE (</w:t>
      </w:r>
    </w:p>
    <w:p w:rsidR="001620DB" w:rsidRPr="00F43C85" w:rsidRDefault="00F43C85">
      <w:pPr>
        <w:rPr>
          <w:lang w:val="en-US"/>
        </w:rPr>
      </w:pPr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 xml:space="preserve">      SELECT </w:t>
      </w:r>
      <w:proofErr w:type="gramStart"/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>SCALING(</w:t>
      </w:r>
      <w:proofErr w:type="spellStart"/>
      <w:proofErr w:type="gramEnd"/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>Zahlen</w:t>
      </w:r>
      <w:proofErr w:type="spellEnd"/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>min_old</w:t>
      </w:r>
      <w:proofErr w:type="spellEnd"/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>, (SELECT MAX(</w:t>
      </w:r>
      <w:proofErr w:type="spellStart"/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>Zahlen</w:t>
      </w:r>
      <w:proofErr w:type="spellEnd"/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 xml:space="preserve">) FROM  </w:t>
      </w:r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 xml:space="preserve">  Numbers), </w:t>
      </w:r>
      <w:proofErr w:type="spellStart"/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>min_new</w:t>
      </w:r>
      <w:proofErr w:type="spellEnd"/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>max_new</w:t>
      </w:r>
      <w:proofErr w:type="spellEnd"/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 xml:space="preserve">) </w:t>
      </w:r>
    </w:p>
    <w:p w:rsidR="001620DB" w:rsidRDefault="00F43C85">
      <w:r w:rsidRPr="00F43C85">
        <w:rPr>
          <w:rFonts w:ascii="Courier New" w:eastAsia="Courier New" w:hAnsi="Courier New" w:cs="Courier New"/>
          <w:b/>
          <w:sz w:val="18"/>
          <w:szCs w:val="18"/>
          <w:lang w:val="en-US"/>
        </w:rPr>
        <w:t xml:space="preserve">      </w:t>
      </w:r>
      <w:r>
        <w:rPr>
          <w:rFonts w:ascii="Courier New" w:eastAsia="Courier New" w:hAnsi="Courier New" w:cs="Courier New"/>
          <w:b/>
          <w:sz w:val="18"/>
          <w:szCs w:val="18"/>
        </w:rPr>
        <w:t>FROM Numbers</w:t>
      </w:r>
    </w:p>
    <w:p w:rsidR="001620DB" w:rsidRDefault="00F43C85">
      <w:r>
        <w:rPr>
          <w:rFonts w:ascii="Courier New" w:eastAsia="Courier New" w:hAnsi="Courier New" w:cs="Courier New"/>
          <w:sz w:val="18"/>
          <w:szCs w:val="18"/>
        </w:rPr>
        <w:t xml:space="preserve">    );</w:t>
      </w:r>
    </w:p>
    <w:p w:rsidR="001620DB" w:rsidRDefault="00F43C85">
      <w:r>
        <w:rPr>
          <w:rFonts w:ascii="Courier New" w:eastAsia="Courier New" w:hAnsi="Courier New" w:cs="Courier New"/>
          <w:sz w:val="18"/>
          <w:szCs w:val="18"/>
        </w:rPr>
        <w:t xml:space="preserve">  END;</w:t>
      </w:r>
    </w:p>
    <w:p w:rsidR="001620DB" w:rsidRDefault="001620DB"/>
    <w:p w:rsidR="001620DB" w:rsidRDefault="00F43C85">
      <w:r>
        <w:rPr>
          <w:rFonts w:ascii="Roboto" w:eastAsia="Roboto" w:hAnsi="Roboto" w:cs="Roboto"/>
        </w:rPr>
        <w:t xml:space="preserve">Die Prozedur wird mit folgendem Befehl ausgeführt: </w:t>
      </w:r>
    </w:p>
    <w:p w:rsidR="001620DB" w:rsidRDefault="001620DB"/>
    <w:p w:rsidR="001620DB" w:rsidRDefault="00F43C85">
      <w:r>
        <w:rPr>
          <w:rFonts w:ascii="Courier New" w:eastAsia="Courier New" w:hAnsi="Courier New" w:cs="Courier New"/>
          <w:sz w:val="18"/>
          <w:szCs w:val="18"/>
        </w:rPr>
        <w:t xml:space="preserve">EXECUTE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calculateScaling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min,max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:rsidR="001620DB" w:rsidRDefault="001620DB"/>
    <w:p w:rsidR="001620DB" w:rsidRDefault="00F43C85">
      <w:pPr>
        <w:ind w:firstLine="720"/>
      </w:pPr>
      <w:r>
        <w:rPr>
          <w:noProof/>
        </w:rPr>
        <w:drawing>
          <wp:inline distT="114300" distB="114300" distL="114300" distR="114300">
            <wp:extent cx="3271838" cy="1956178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1956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20DB" w:rsidRDefault="00F43C85">
      <w:pPr>
        <w:ind w:firstLine="720"/>
      </w:pPr>
      <w:r>
        <w:rPr>
          <w:rFonts w:ascii="Roboto" w:eastAsia="Roboto" w:hAnsi="Roboto" w:cs="Roboto"/>
          <w:b/>
          <w:sz w:val="18"/>
          <w:szCs w:val="18"/>
        </w:rPr>
        <w:t>Abbildung 1</w:t>
      </w:r>
      <w:r>
        <w:rPr>
          <w:rFonts w:ascii="Roboto" w:eastAsia="Roboto" w:hAnsi="Roboto" w:cs="Roboto"/>
          <w:sz w:val="18"/>
          <w:szCs w:val="18"/>
        </w:rPr>
        <w:t xml:space="preserve">: </w:t>
      </w:r>
      <w:proofErr w:type="spellStart"/>
      <w:r>
        <w:rPr>
          <w:rFonts w:ascii="Roboto" w:eastAsia="Roboto" w:hAnsi="Roboto" w:cs="Roboto"/>
          <w:sz w:val="18"/>
          <w:szCs w:val="18"/>
        </w:rPr>
        <w:t>Tablle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mit vorher belegten Zahlen</w:t>
      </w:r>
    </w:p>
    <w:p w:rsidR="001620DB" w:rsidRDefault="00F43C85">
      <w:pPr>
        <w:ind w:firstLine="720"/>
      </w:pPr>
      <w:r>
        <w:rPr>
          <w:noProof/>
        </w:rPr>
        <w:drawing>
          <wp:inline distT="114300" distB="114300" distL="114300" distR="114300">
            <wp:extent cx="3328988" cy="2017294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988" cy="2017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20DB" w:rsidRDefault="00F43C85">
      <w:pPr>
        <w:ind w:left="720"/>
      </w:pPr>
      <w:r>
        <w:rPr>
          <w:rFonts w:ascii="Roboto" w:eastAsia="Roboto" w:hAnsi="Roboto" w:cs="Roboto"/>
          <w:b/>
          <w:sz w:val="18"/>
          <w:szCs w:val="18"/>
        </w:rPr>
        <w:t>Abbildung 2:</w:t>
      </w:r>
      <w:r>
        <w:rPr>
          <w:rFonts w:ascii="Roboto" w:eastAsia="Roboto" w:hAnsi="Roboto" w:cs="Roboto"/>
          <w:sz w:val="18"/>
          <w:szCs w:val="18"/>
        </w:rPr>
        <w:t xml:space="preserve"> Werte nach Ausführung der Prozedur mit min = 0, </w:t>
      </w:r>
      <w:proofErr w:type="spellStart"/>
      <w:r>
        <w:rPr>
          <w:rFonts w:ascii="Roboto" w:eastAsia="Roboto" w:hAnsi="Roboto" w:cs="Roboto"/>
          <w:sz w:val="18"/>
          <w:szCs w:val="18"/>
        </w:rPr>
        <w:t>max</w:t>
      </w:r>
      <w:proofErr w:type="spellEnd"/>
      <w:r>
        <w:rPr>
          <w:rFonts w:ascii="Roboto" w:eastAsia="Roboto" w:hAnsi="Roboto" w:cs="Roboto"/>
          <w:sz w:val="18"/>
          <w:szCs w:val="18"/>
        </w:rPr>
        <w:t xml:space="preserve"> = 10</w:t>
      </w:r>
    </w:p>
    <w:p w:rsidR="001620DB" w:rsidRDefault="001620DB">
      <w:pPr>
        <w:ind w:left="720"/>
      </w:pPr>
    </w:p>
    <w:p w:rsidR="001620DB" w:rsidRDefault="001620DB"/>
    <w:p w:rsidR="001620DB" w:rsidRDefault="00F43C85">
      <w:pPr>
        <w:pStyle w:val="berschrift1"/>
        <w:contextualSpacing w:val="0"/>
      </w:pPr>
      <w:bookmarkStart w:id="3" w:name="h.2g0mqb1q2p8d" w:colFirst="0" w:colLast="0"/>
      <w:bookmarkEnd w:id="3"/>
      <w:r>
        <w:t xml:space="preserve">Aufgabe 3.3  Migration über Prozeduren / Funktionen </w:t>
      </w:r>
    </w:p>
    <w:p w:rsidR="001620DB" w:rsidRDefault="001620DB"/>
    <w:sectPr w:rsidR="001620DB">
      <w:headerReference w:type="default" r:id="rId9"/>
      <w:pgSz w:w="12240" w:h="15840"/>
      <w:pgMar w:top="1440" w:right="1440" w:bottom="1440" w:left="1440" w:header="720" w:footer="720" w:gutter="0"/>
      <w:pgNumType w:start="1"/>
      <w:cols w:space="720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43C85">
      <w:pPr>
        <w:spacing w:line="240" w:lineRule="auto"/>
      </w:pPr>
      <w:r>
        <w:separator/>
      </w:r>
    </w:p>
  </w:endnote>
  <w:endnote w:type="continuationSeparator" w:id="0">
    <w:p w:rsidR="00000000" w:rsidRDefault="00F43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43C85">
      <w:pPr>
        <w:spacing w:line="240" w:lineRule="auto"/>
      </w:pPr>
      <w:r>
        <w:separator/>
      </w:r>
    </w:p>
  </w:footnote>
  <w:footnote w:type="continuationSeparator" w:id="0">
    <w:p w:rsidR="00000000" w:rsidRDefault="00F43C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0DB" w:rsidRDefault="001620DB"/>
  <w:p w:rsidR="001620DB" w:rsidRDefault="00F43C85">
    <w:r>
      <w:rPr>
        <w:b/>
      </w:rPr>
      <w:t xml:space="preserve">Datenbanksysteme II SS 16 </w:t>
    </w:r>
  </w:p>
  <w:p w:rsidR="001620DB" w:rsidRDefault="00F43C85">
    <w:r>
      <w:t xml:space="preserve">Alexander </w:t>
    </w:r>
    <w:proofErr w:type="spellStart"/>
    <w:r>
      <w:t>Boxhorn</w:t>
    </w:r>
    <w:proofErr w:type="spellEnd"/>
    <w:r>
      <w:t xml:space="preserve">, Alexandra Vogel </w:t>
    </w:r>
  </w:p>
  <w:p w:rsidR="001620DB" w:rsidRDefault="001620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20DB"/>
    <w:rsid w:val="001620DB"/>
    <w:rsid w:val="00F4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3C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3C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7278AD38.dotm</Template>
  <TotalTime>0</TotalTime>
  <Pages>3</Pages>
  <Words>235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ifw13016</cp:lastModifiedBy>
  <cp:revision>2</cp:revision>
  <dcterms:created xsi:type="dcterms:W3CDTF">2016-06-27T13:17:00Z</dcterms:created>
  <dcterms:modified xsi:type="dcterms:W3CDTF">2016-06-27T13:20:00Z</dcterms:modified>
</cp:coreProperties>
</file>